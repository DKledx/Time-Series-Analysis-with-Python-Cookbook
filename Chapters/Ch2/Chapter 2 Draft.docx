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DB89" w14:textId="1F6DC78A" w:rsidR="00E24FDA" w:rsidRDefault="00D5597B" w:rsidP="00D5597B">
      <w:pPr>
        <w:pStyle w:val="H1-Chapter"/>
        <w:jc w:val="center"/>
      </w:pPr>
      <w:r>
        <w:t xml:space="preserve">Chapter </w:t>
      </w:r>
      <w:r w:rsidR="003F7F62">
        <w:t>2</w:t>
      </w:r>
      <w:r>
        <w:t xml:space="preserve"> </w:t>
      </w:r>
      <w:r w:rsidR="003F7F62">
        <w:t>–</w:t>
      </w:r>
      <w:r>
        <w:t xml:space="preserve"> </w:t>
      </w:r>
      <w:r w:rsidR="003F7F62">
        <w:t>Reading Time Series Data</w:t>
      </w:r>
    </w:p>
    <w:p w14:paraId="7A05D796" w14:textId="7D0E1140" w:rsidR="004B0B40" w:rsidRDefault="003F7F62" w:rsidP="004B0B40">
      <w:pPr>
        <w:pStyle w:val="H1-Section"/>
      </w:pPr>
      <w:r>
        <w:t>Ingesting Time Series Data</w:t>
      </w:r>
    </w:p>
    <w:p w14:paraId="011D9E3C" w14:textId="684C05AA" w:rsidR="002A32AA" w:rsidRDefault="002A32AA">
      <w:pPr>
        <w:rPr>
          <w:rFonts w:eastAsia="Arial"/>
          <w:lang w:val="en"/>
        </w:rPr>
      </w:pPr>
      <w:r>
        <w:br w:type="page"/>
      </w:r>
    </w:p>
    <w:p w14:paraId="71B41595" w14:textId="581B45B7" w:rsidR="00345F46" w:rsidRDefault="003F7F62" w:rsidP="00345F46">
      <w:pPr>
        <w:pStyle w:val="H1-Section"/>
      </w:pPr>
      <w:r>
        <w:lastRenderedPageBreak/>
        <w:t>Reading CSV and other Delimited files</w:t>
      </w:r>
    </w:p>
    <w:p w14:paraId="342FE76B" w14:textId="77777777" w:rsidR="00A91249" w:rsidRDefault="00A91249">
      <w:pPr>
        <w:rPr>
          <w:b/>
          <w:sz w:val="28"/>
          <w:szCs w:val="32"/>
        </w:rPr>
      </w:pPr>
      <w:r>
        <w:br w:type="page"/>
      </w:r>
    </w:p>
    <w:p w14:paraId="142610B8" w14:textId="40E28F25" w:rsidR="00A869C3" w:rsidRDefault="00FC7DE3" w:rsidP="003F7F62">
      <w:pPr>
        <w:pStyle w:val="H2-Heading"/>
      </w:pPr>
      <w:r>
        <w:lastRenderedPageBreak/>
        <w:t>How to do it…</w:t>
      </w:r>
      <w:r w:rsidR="00A869C3">
        <w:br w:type="page"/>
      </w:r>
    </w:p>
    <w:p w14:paraId="262B31C7" w14:textId="2333C555" w:rsidR="00A2528D" w:rsidRPr="00A869C3" w:rsidRDefault="00A2528D" w:rsidP="00A869C3">
      <w:pPr>
        <w:pStyle w:val="H2-Heading"/>
      </w:pPr>
      <w:r>
        <w:lastRenderedPageBreak/>
        <w:t>How it works…</w:t>
      </w:r>
    </w:p>
    <w:p w14:paraId="04BC0A75" w14:textId="3CE9E46D" w:rsidR="00F355EE" w:rsidRDefault="00F355EE">
      <w:pPr>
        <w:rPr>
          <w:lang w:val="en"/>
        </w:rPr>
      </w:pPr>
      <w:r>
        <w:rPr>
          <w:lang w:val="en"/>
        </w:rPr>
        <w:br w:type="page"/>
      </w:r>
    </w:p>
    <w:p w14:paraId="73ECECBB" w14:textId="7608458D" w:rsidR="00F355EE" w:rsidRDefault="00F355EE" w:rsidP="00F355EE">
      <w:pPr>
        <w:pStyle w:val="H2-Heading"/>
      </w:pPr>
      <w:r>
        <w:lastRenderedPageBreak/>
        <w:t>There’s more…</w:t>
      </w:r>
    </w:p>
    <w:p w14:paraId="52274228" w14:textId="482E777A" w:rsidR="003F7F62" w:rsidRDefault="003F7F62">
      <w:pPr>
        <w:rPr>
          <w:rFonts w:eastAsia="Arial"/>
          <w:lang w:val="en"/>
        </w:rPr>
      </w:pPr>
      <w:r>
        <w:rPr>
          <w:rFonts w:eastAsia="Arial"/>
          <w:lang w:val="en"/>
        </w:rPr>
        <w:br w:type="page"/>
      </w:r>
    </w:p>
    <w:p w14:paraId="39AA5E36" w14:textId="77777777" w:rsidR="00360977" w:rsidRDefault="00360977">
      <w:pPr>
        <w:rPr>
          <w:rFonts w:eastAsia="Arial"/>
          <w:lang w:val="en"/>
        </w:rPr>
      </w:pPr>
    </w:p>
    <w:p w14:paraId="51F8AD8D" w14:textId="655637C2" w:rsidR="0053083F" w:rsidRDefault="00360977" w:rsidP="00817B17">
      <w:pPr>
        <w:pStyle w:val="H2-Heading"/>
      </w:pPr>
      <w:r>
        <w:t>See also</w:t>
      </w:r>
    </w:p>
    <w:p w14:paraId="6CA3415D" w14:textId="10A7289C" w:rsidR="00817B17" w:rsidRDefault="00817B17">
      <w:pPr>
        <w:rPr>
          <w:rStyle w:val="P-URL"/>
        </w:rPr>
      </w:pPr>
      <w:r>
        <w:rPr>
          <w:rStyle w:val="P-URL"/>
        </w:rPr>
        <w:br w:type="page"/>
      </w:r>
    </w:p>
    <w:p w14:paraId="77CD95A0" w14:textId="16BFCCAB" w:rsidR="00DF3D10" w:rsidRDefault="003F7F62" w:rsidP="00817B17">
      <w:pPr>
        <w:pStyle w:val="H1-Section"/>
      </w:pPr>
      <w:r>
        <w:lastRenderedPageBreak/>
        <w:t>Loading Data from Excel Files</w:t>
      </w:r>
    </w:p>
    <w:p w14:paraId="6A9F3BB9" w14:textId="77777777" w:rsidR="00A91249" w:rsidRDefault="00A91249">
      <w:pPr>
        <w:rPr>
          <w:b/>
          <w:sz w:val="28"/>
          <w:szCs w:val="32"/>
        </w:rPr>
      </w:pPr>
      <w:r>
        <w:br w:type="page"/>
      </w:r>
    </w:p>
    <w:p w14:paraId="76BF5FAF" w14:textId="2CCDB4D6" w:rsidR="00E97C81" w:rsidRDefault="00E97C81" w:rsidP="00E97C81">
      <w:pPr>
        <w:pStyle w:val="H2-Heading"/>
      </w:pPr>
      <w:r>
        <w:lastRenderedPageBreak/>
        <w:t>How to do it…</w:t>
      </w:r>
    </w:p>
    <w:p w14:paraId="51BA9C15" w14:textId="77777777" w:rsidR="003F7F62" w:rsidRDefault="003F7F62">
      <w:pPr>
        <w:rPr>
          <w:b/>
          <w:sz w:val="28"/>
          <w:szCs w:val="32"/>
        </w:rPr>
      </w:pPr>
      <w:r>
        <w:br w:type="page"/>
      </w:r>
    </w:p>
    <w:p w14:paraId="3584DE63" w14:textId="571B69E7" w:rsidR="00D807C3" w:rsidRDefault="00E97C81" w:rsidP="00E97C81">
      <w:pPr>
        <w:pStyle w:val="H2-Heading"/>
      </w:pPr>
      <w:r>
        <w:lastRenderedPageBreak/>
        <w:t>How it works…</w:t>
      </w:r>
    </w:p>
    <w:p w14:paraId="06CBB1BB" w14:textId="74E47D9E" w:rsidR="005558E7" w:rsidRDefault="005558E7" w:rsidP="001F6984">
      <w:pPr>
        <w:pStyle w:val="H1-Section"/>
      </w:pPr>
      <w:r>
        <w:br w:type="page"/>
      </w:r>
      <w:r w:rsidR="003F7F62">
        <w:lastRenderedPageBreak/>
        <w:t xml:space="preserve">Reading a SAS Dataset </w:t>
      </w:r>
    </w:p>
    <w:p w14:paraId="2C778A42" w14:textId="2986F557" w:rsidR="0021161F" w:rsidRDefault="0021161F" w:rsidP="001F6984"/>
    <w:p w14:paraId="31B2B9A0" w14:textId="77777777" w:rsidR="0021161F" w:rsidRDefault="0021161F">
      <w:r>
        <w:br w:type="page"/>
      </w:r>
    </w:p>
    <w:p w14:paraId="19C4A1EE" w14:textId="2F096AB5" w:rsidR="001F6984" w:rsidRDefault="0021161F" w:rsidP="0021161F">
      <w:pPr>
        <w:pStyle w:val="H2-Heading"/>
      </w:pPr>
      <w:r>
        <w:lastRenderedPageBreak/>
        <w:t>Getting Ready</w:t>
      </w:r>
    </w:p>
    <w:p w14:paraId="035F5E1C" w14:textId="77777777" w:rsidR="0021161F" w:rsidRDefault="0021161F">
      <w:r>
        <w:br w:type="page"/>
      </w:r>
    </w:p>
    <w:p w14:paraId="128AAA98" w14:textId="186E95FA" w:rsidR="0021161F" w:rsidRDefault="00FF2698" w:rsidP="00FF2698">
      <w:pPr>
        <w:pStyle w:val="H2-Heading"/>
      </w:pPr>
      <w:r>
        <w:lastRenderedPageBreak/>
        <w:t>How to do it…</w:t>
      </w:r>
    </w:p>
    <w:p w14:paraId="145A801E" w14:textId="2EEFA871" w:rsidR="00415ED3" w:rsidRDefault="00415ED3" w:rsidP="006466B7">
      <w:pPr>
        <w:pStyle w:val="L-Numbers"/>
        <w:numPr>
          <w:ilvl w:val="0"/>
          <w:numId w:val="0"/>
        </w:numPr>
        <w:ind w:left="717" w:hanging="360"/>
      </w:pPr>
    </w:p>
    <w:p w14:paraId="3B1DD396" w14:textId="024B07D9" w:rsidR="00415ED3" w:rsidRDefault="00415ED3">
      <w:pPr>
        <w:rPr>
          <w:rFonts w:eastAsia="Arial"/>
          <w:lang w:val="en"/>
        </w:rPr>
      </w:pPr>
      <w:r>
        <w:br w:type="page"/>
      </w:r>
    </w:p>
    <w:p w14:paraId="1378C7F5" w14:textId="03AD6537" w:rsidR="00415ED3" w:rsidRDefault="00415ED3" w:rsidP="00415ED3">
      <w:pPr>
        <w:pStyle w:val="H2-Heading"/>
      </w:pPr>
      <w:r>
        <w:lastRenderedPageBreak/>
        <w:t>How it works…</w:t>
      </w:r>
    </w:p>
    <w:p w14:paraId="2E109F16" w14:textId="209C8489" w:rsidR="0070441F" w:rsidRDefault="0070441F">
      <w:r>
        <w:br w:type="page"/>
      </w:r>
    </w:p>
    <w:p w14:paraId="2F952EB9" w14:textId="0BB4CBBE" w:rsidR="00415ED3" w:rsidRDefault="0070441F" w:rsidP="0070441F">
      <w:pPr>
        <w:pStyle w:val="H2-Heading"/>
      </w:pPr>
      <w:r>
        <w:lastRenderedPageBreak/>
        <w:t>There’s more…</w:t>
      </w:r>
    </w:p>
    <w:sectPr w:rsidR="00415ED3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F57DF"/>
    <w:multiLevelType w:val="hybridMultilevel"/>
    <w:tmpl w:val="68E455B2"/>
    <w:lvl w:ilvl="0" w:tplc="FDB6BA12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02A0E"/>
    <w:rsid w:val="00004ABA"/>
    <w:rsid w:val="000060EC"/>
    <w:rsid w:val="000112F6"/>
    <w:rsid w:val="00035535"/>
    <w:rsid w:val="00042F71"/>
    <w:rsid w:val="0004373F"/>
    <w:rsid w:val="00054906"/>
    <w:rsid w:val="0006743D"/>
    <w:rsid w:val="00083210"/>
    <w:rsid w:val="00083424"/>
    <w:rsid w:val="00086DB5"/>
    <w:rsid w:val="00095108"/>
    <w:rsid w:val="000A31C7"/>
    <w:rsid w:val="000A4FD0"/>
    <w:rsid w:val="000B6564"/>
    <w:rsid w:val="000B76AE"/>
    <w:rsid w:val="000C17A5"/>
    <w:rsid w:val="000E393D"/>
    <w:rsid w:val="000E731F"/>
    <w:rsid w:val="000F0DA4"/>
    <w:rsid w:val="000F673A"/>
    <w:rsid w:val="00123A1A"/>
    <w:rsid w:val="00126961"/>
    <w:rsid w:val="0013120B"/>
    <w:rsid w:val="00160D93"/>
    <w:rsid w:val="001A19BA"/>
    <w:rsid w:val="001B0084"/>
    <w:rsid w:val="001B1A8B"/>
    <w:rsid w:val="001B33D1"/>
    <w:rsid w:val="001D6199"/>
    <w:rsid w:val="001E2350"/>
    <w:rsid w:val="001E5C25"/>
    <w:rsid w:val="001F6984"/>
    <w:rsid w:val="0020073A"/>
    <w:rsid w:val="002022A1"/>
    <w:rsid w:val="00204BA3"/>
    <w:rsid w:val="0021161F"/>
    <w:rsid w:val="00212253"/>
    <w:rsid w:val="00217116"/>
    <w:rsid w:val="00217A7E"/>
    <w:rsid w:val="00227917"/>
    <w:rsid w:val="00235DDE"/>
    <w:rsid w:val="00237B09"/>
    <w:rsid w:val="0025053C"/>
    <w:rsid w:val="00251F34"/>
    <w:rsid w:val="0027216A"/>
    <w:rsid w:val="00283AA0"/>
    <w:rsid w:val="002A17B7"/>
    <w:rsid w:val="002A32AA"/>
    <w:rsid w:val="002A7053"/>
    <w:rsid w:val="002B3E85"/>
    <w:rsid w:val="002B575F"/>
    <w:rsid w:val="002C4237"/>
    <w:rsid w:val="002C5F33"/>
    <w:rsid w:val="002C6862"/>
    <w:rsid w:val="002D3AE1"/>
    <w:rsid w:val="002F0EEE"/>
    <w:rsid w:val="00301A24"/>
    <w:rsid w:val="003165FF"/>
    <w:rsid w:val="00332C0D"/>
    <w:rsid w:val="00334CFA"/>
    <w:rsid w:val="0034036F"/>
    <w:rsid w:val="00345CE1"/>
    <w:rsid w:val="00345F46"/>
    <w:rsid w:val="00347F9F"/>
    <w:rsid w:val="00360977"/>
    <w:rsid w:val="003714A4"/>
    <w:rsid w:val="00377AF5"/>
    <w:rsid w:val="00386256"/>
    <w:rsid w:val="003B5E6D"/>
    <w:rsid w:val="003B6E22"/>
    <w:rsid w:val="003C3021"/>
    <w:rsid w:val="003C45C6"/>
    <w:rsid w:val="003C5D63"/>
    <w:rsid w:val="003C7B5C"/>
    <w:rsid w:val="003D580F"/>
    <w:rsid w:val="003E5B44"/>
    <w:rsid w:val="003F7F62"/>
    <w:rsid w:val="00401CE8"/>
    <w:rsid w:val="004072D5"/>
    <w:rsid w:val="00415ED3"/>
    <w:rsid w:val="004177C3"/>
    <w:rsid w:val="0043035F"/>
    <w:rsid w:val="004433E0"/>
    <w:rsid w:val="00443DE1"/>
    <w:rsid w:val="00461E0A"/>
    <w:rsid w:val="004637C4"/>
    <w:rsid w:val="00464348"/>
    <w:rsid w:val="0047308D"/>
    <w:rsid w:val="00477D89"/>
    <w:rsid w:val="00477F51"/>
    <w:rsid w:val="00490E46"/>
    <w:rsid w:val="004911ED"/>
    <w:rsid w:val="004A2484"/>
    <w:rsid w:val="004A6BF9"/>
    <w:rsid w:val="004B0B40"/>
    <w:rsid w:val="004C0374"/>
    <w:rsid w:val="004D108B"/>
    <w:rsid w:val="004E11BB"/>
    <w:rsid w:val="004E2120"/>
    <w:rsid w:val="004F5E87"/>
    <w:rsid w:val="00507747"/>
    <w:rsid w:val="00511551"/>
    <w:rsid w:val="00521547"/>
    <w:rsid w:val="00526D7C"/>
    <w:rsid w:val="0053083F"/>
    <w:rsid w:val="005558E7"/>
    <w:rsid w:val="00570370"/>
    <w:rsid w:val="00573BF7"/>
    <w:rsid w:val="005A21F1"/>
    <w:rsid w:val="005C1F1F"/>
    <w:rsid w:val="005D5EFE"/>
    <w:rsid w:val="006039A5"/>
    <w:rsid w:val="0060629A"/>
    <w:rsid w:val="00615C05"/>
    <w:rsid w:val="00622D3F"/>
    <w:rsid w:val="0062483C"/>
    <w:rsid w:val="00624A0A"/>
    <w:rsid w:val="00625700"/>
    <w:rsid w:val="00625848"/>
    <w:rsid w:val="00633AB2"/>
    <w:rsid w:val="00641D62"/>
    <w:rsid w:val="006466B7"/>
    <w:rsid w:val="006739BB"/>
    <w:rsid w:val="00683D19"/>
    <w:rsid w:val="00697465"/>
    <w:rsid w:val="006A2F38"/>
    <w:rsid w:val="006A78B7"/>
    <w:rsid w:val="006C6498"/>
    <w:rsid w:val="006D4A74"/>
    <w:rsid w:val="006E051C"/>
    <w:rsid w:val="0070441F"/>
    <w:rsid w:val="007118F7"/>
    <w:rsid w:val="00714E28"/>
    <w:rsid w:val="007316C2"/>
    <w:rsid w:val="00733CC1"/>
    <w:rsid w:val="007354F2"/>
    <w:rsid w:val="007459BC"/>
    <w:rsid w:val="00746E07"/>
    <w:rsid w:val="00757BA6"/>
    <w:rsid w:val="00760A21"/>
    <w:rsid w:val="00764A39"/>
    <w:rsid w:val="00780C03"/>
    <w:rsid w:val="00780ED8"/>
    <w:rsid w:val="00784456"/>
    <w:rsid w:val="00784C29"/>
    <w:rsid w:val="00791C12"/>
    <w:rsid w:val="00794157"/>
    <w:rsid w:val="007B7BCE"/>
    <w:rsid w:val="007C0EDF"/>
    <w:rsid w:val="007C7E9A"/>
    <w:rsid w:val="007E11E0"/>
    <w:rsid w:val="007F17A7"/>
    <w:rsid w:val="008031EC"/>
    <w:rsid w:val="00805409"/>
    <w:rsid w:val="00811673"/>
    <w:rsid w:val="00812A91"/>
    <w:rsid w:val="00816DC3"/>
    <w:rsid w:val="00817526"/>
    <w:rsid w:val="00817B17"/>
    <w:rsid w:val="00825196"/>
    <w:rsid w:val="00837A47"/>
    <w:rsid w:val="00837C4C"/>
    <w:rsid w:val="00866E89"/>
    <w:rsid w:val="0086774E"/>
    <w:rsid w:val="00872A56"/>
    <w:rsid w:val="008846D8"/>
    <w:rsid w:val="00886F82"/>
    <w:rsid w:val="00887581"/>
    <w:rsid w:val="0089201C"/>
    <w:rsid w:val="008A18F2"/>
    <w:rsid w:val="008A41D3"/>
    <w:rsid w:val="008A6754"/>
    <w:rsid w:val="008B771C"/>
    <w:rsid w:val="008D0B73"/>
    <w:rsid w:val="008D1668"/>
    <w:rsid w:val="008D1ABD"/>
    <w:rsid w:val="008E5952"/>
    <w:rsid w:val="008E5B6C"/>
    <w:rsid w:val="008F7FC4"/>
    <w:rsid w:val="0090482A"/>
    <w:rsid w:val="00906EB8"/>
    <w:rsid w:val="00910223"/>
    <w:rsid w:val="00912C9D"/>
    <w:rsid w:val="00914D46"/>
    <w:rsid w:val="0092260C"/>
    <w:rsid w:val="009258DE"/>
    <w:rsid w:val="0092630E"/>
    <w:rsid w:val="00940E1A"/>
    <w:rsid w:val="00956561"/>
    <w:rsid w:val="00967DCC"/>
    <w:rsid w:val="00982587"/>
    <w:rsid w:val="009D3898"/>
    <w:rsid w:val="009E1B26"/>
    <w:rsid w:val="00A14F90"/>
    <w:rsid w:val="00A17D79"/>
    <w:rsid w:val="00A240C1"/>
    <w:rsid w:val="00A24927"/>
    <w:rsid w:val="00A2528D"/>
    <w:rsid w:val="00A30D44"/>
    <w:rsid w:val="00A40E2E"/>
    <w:rsid w:val="00A42540"/>
    <w:rsid w:val="00A51293"/>
    <w:rsid w:val="00A52252"/>
    <w:rsid w:val="00A55F8D"/>
    <w:rsid w:val="00A617F7"/>
    <w:rsid w:val="00A6433C"/>
    <w:rsid w:val="00A7100E"/>
    <w:rsid w:val="00A82BF4"/>
    <w:rsid w:val="00A833A5"/>
    <w:rsid w:val="00A84E25"/>
    <w:rsid w:val="00A869C3"/>
    <w:rsid w:val="00A91249"/>
    <w:rsid w:val="00A97AB0"/>
    <w:rsid w:val="00AA1BDD"/>
    <w:rsid w:val="00AB7A1C"/>
    <w:rsid w:val="00AD3779"/>
    <w:rsid w:val="00AD5BE5"/>
    <w:rsid w:val="00B107C7"/>
    <w:rsid w:val="00B12B70"/>
    <w:rsid w:val="00B34934"/>
    <w:rsid w:val="00B354DF"/>
    <w:rsid w:val="00B37D98"/>
    <w:rsid w:val="00B400CD"/>
    <w:rsid w:val="00B62217"/>
    <w:rsid w:val="00B72559"/>
    <w:rsid w:val="00B8090D"/>
    <w:rsid w:val="00B853EE"/>
    <w:rsid w:val="00B973CB"/>
    <w:rsid w:val="00BA7BF2"/>
    <w:rsid w:val="00BA7F42"/>
    <w:rsid w:val="00BB12A8"/>
    <w:rsid w:val="00BB155C"/>
    <w:rsid w:val="00BC7B92"/>
    <w:rsid w:val="00BD0C70"/>
    <w:rsid w:val="00BF478F"/>
    <w:rsid w:val="00C0772E"/>
    <w:rsid w:val="00C170A9"/>
    <w:rsid w:val="00C4470B"/>
    <w:rsid w:val="00C45B47"/>
    <w:rsid w:val="00C91CE6"/>
    <w:rsid w:val="00CA0D4D"/>
    <w:rsid w:val="00CA1874"/>
    <w:rsid w:val="00CA6204"/>
    <w:rsid w:val="00CA6394"/>
    <w:rsid w:val="00CB21A3"/>
    <w:rsid w:val="00CB75DA"/>
    <w:rsid w:val="00CC53DA"/>
    <w:rsid w:val="00CD7433"/>
    <w:rsid w:val="00D469DC"/>
    <w:rsid w:val="00D5505B"/>
    <w:rsid w:val="00D5597B"/>
    <w:rsid w:val="00D57345"/>
    <w:rsid w:val="00D61752"/>
    <w:rsid w:val="00D62D2A"/>
    <w:rsid w:val="00D63E36"/>
    <w:rsid w:val="00D651AC"/>
    <w:rsid w:val="00D74532"/>
    <w:rsid w:val="00D807C3"/>
    <w:rsid w:val="00D903FB"/>
    <w:rsid w:val="00DB0C69"/>
    <w:rsid w:val="00DB66E3"/>
    <w:rsid w:val="00DD51A0"/>
    <w:rsid w:val="00DE5438"/>
    <w:rsid w:val="00DF3D10"/>
    <w:rsid w:val="00E14446"/>
    <w:rsid w:val="00E20017"/>
    <w:rsid w:val="00E230ED"/>
    <w:rsid w:val="00E24FDA"/>
    <w:rsid w:val="00E32E2E"/>
    <w:rsid w:val="00E3710B"/>
    <w:rsid w:val="00E55358"/>
    <w:rsid w:val="00E67BDE"/>
    <w:rsid w:val="00E710F2"/>
    <w:rsid w:val="00E90E41"/>
    <w:rsid w:val="00E9286C"/>
    <w:rsid w:val="00E97C81"/>
    <w:rsid w:val="00EB0283"/>
    <w:rsid w:val="00EB592B"/>
    <w:rsid w:val="00ED0FD9"/>
    <w:rsid w:val="00EF4CE4"/>
    <w:rsid w:val="00F06E41"/>
    <w:rsid w:val="00F1192D"/>
    <w:rsid w:val="00F12AF9"/>
    <w:rsid w:val="00F13015"/>
    <w:rsid w:val="00F26228"/>
    <w:rsid w:val="00F355EE"/>
    <w:rsid w:val="00F520C9"/>
    <w:rsid w:val="00F543EA"/>
    <w:rsid w:val="00F64BB0"/>
    <w:rsid w:val="00F66887"/>
    <w:rsid w:val="00F75D75"/>
    <w:rsid w:val="00F80B8F"/>
    <w:rsid w:val="00F8327D"/>
    <w:rsid w:val="00F961D2"/>
    <w:rsid w:val="00FA63E6"/>
    <w:rsid w:val="00FC7DE3"/>
    <w:rsid w:val="00FD3BD8"/>
    <w:rsid w:val="00FD564D"/>
    <w:rsid w:val="00FD7FE1"/>
    <w:rsid w:val="00FF1DF3"/>
    <w:rsid w:val="00FF2698"/>
    <w:rsid w:val="00FF29DB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C30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C3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3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3C3021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3C302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3C3021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3021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C30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3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30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3C302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C302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302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302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2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3C302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3C3021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3C302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3C3021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3C3021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3C302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3C302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3C302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3C302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3C302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3C302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3C3021"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3C302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3C302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3C302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3C302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3C302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3C302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3C302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3C302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3C302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3C302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3C302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3C302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3C302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3C302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2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C7D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F3D1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D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ekatwan/Downloads/Packt/Cookbook%20Resources/drive-download-20210326T160203Z-001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1058</TotalTime>
  <Pages>14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Tarek Atwan</cp:lastModifiedBy>
  <cp:revision>163</cp:revision>
  <cp:lastPrinted>2021-04-12T23:01:00Z</cp:lastPrinted>
  <dcterms:created xsi:type="dcterms:W3CDTF">2021-04-08T00:20:00Z</dcterms:created>
  <dcterms:modified xsi:type="dcterms:W3CDTF">2021-04-15T06:07:00Z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